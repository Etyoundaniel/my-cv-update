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46D1" w14:textId="77777777" w:rsidR="00711957" w:rsidRDefault="00000000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86DAFEEE586548FB9CEE127BA062655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FA1A0A">
            <w:t>P.O. BOX 51 Amukura</w:t>
          </w:r>
        </w:sdtContent>
      </w:sdt>
    </w:p>
    <w:sdt>
      <w:sdtPr>
        <w:alias w:val="Category"/>
        <w:tag w:val=""/>
        <w:id w:val="1543715586"/>
        <w:placeholder>
          <w:docPart w:val="C1ABF0D6965A46A6948F69DF85F06E5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48E56E75" w14:textId="77777777" w:rsidR="00711957" w:rsidRDefault="00FA1A0A">
          <w:pPr>
            <w:pStyle w:val="ContactInfo"/>
          </w:pPr>
          <w:r>
            <w:t>50403</w:t>
          </w:r>
        </w:p>
      </w:sdtContent>
    </w:sdt>
    <w:p w14:paraId="24CB50A1" w14:textId="77777777" w:rsidR="00711957" w:rsidRDefault="00000000">
      <w:pPr>
        <w:pStyle w:val="ContactInfo"/>
      </w:pPr>
      <w:sdt>
        <w:sdtPr>
          <w:alias w:val="Telephone"/>
          <w:tag w:val="Telephone"/>
          <w:id w:val="599758962"/>
          <w:placeholder>
            <w:docPart w:val="680065687AE24EEF98E01B5D8DBA79A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FA1A0A">
            <w:t>+254758184302</w:t>
          </w:r>
        </w:sdtContent>
      </w:sdt>
    </w:p>
    <w:sdt>
      <w:sdtPr>
        <w:alias w:val="Website"/>
        <w:tag w:val="Website"/>
        <w:id w:val="48967594"/>
        <w:placeholder>
          <w:docPart w:val="788D94EDF3614E9584039EAB8DF874B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14:paraId="26E0E6F7" w14:textId="7F526C73" w:rsidR="00711957" w:rsidRDefault="00E6262F">
          <w:pPr>
            <w:pStyle w:val="ContactInfo"/>
          </w:pPr>
          <w:r>
            <w:t>https:</w:t>
          </w:r>
          <w:r w:rsidR="00534E2A">
            <w:t>//</w:t>
          </w:r>
          <w:r>
            <w:t>agirtech</w:t>
          </w:r>
          <w:r w:rsidR="00534E2A">
            <w:t>.netlify.app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EB289AA9F9CE48A1A8FFDA5489C92EF7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1D09473B" w14:textId="77777777" w:rsidR="00711957" w:rsidRDefault="00FA1A0A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danietyoun@gmail.com</w:t>
          </w:r>
        </w:p>
      </w:sdtContent>
    </w:sdt>
    <w:p w14:paraId="07FE7070" w14:textId="77777777" w:rsidR="00711957" w:rsidRDefault="00000000">
      <w:pPr>
        <w:pStyle w:val="Name"/>
      </w:pPr>
      <w:sdt>
        <w:sdtPr>
          <w:alias w:val="Your Name"/>
          <w:tag w:val=""/>
          <w:id w:val="1197042864"/>
          <w:placeholder>
            <w:docPart w:val="4FE294A13ED941319B879FB2CB62417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FA1A0A">
            <w:t>Daniel LONGINO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711957" w14:paraId="2F93018C" w14:textId="77777777">
        <w:tc>
          <w:tcPr>
            <w:tcW w:w="1778" w:type="dxa"/>
          </w:tcPr>
          <w:p w14:paraId="472C2F89" w14:textId="77777777" w:rsidR="00711957" w:rsidRDefault="00471525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0528731D" w14:textId="77777777" w:rsidR="00711957" w:rsidRDefault="00711957"/>
        </w:tc>
        <w:tc>
          <w:tcPr>
            <w:tcW w:w="7830" w:type="dxa"/>
          </w:tcPr>
          <w:p w14:paraId="7BD4D8ED" w14:textId="44FBE6A1" w:rsidR="00711957" w:rsidRDefault="00976B59" w:rsidP="00976B59">
            <w:pPr>
              <w:pStyle w:val="ResumeText"/>
            </w:pPr>
            <w:r>
              <w:t xml:space="preserve">I </w:t>
            </w:r>
            <w:r w:rsidR="008B39B9">
              <w:t>am self</w:t>
            </w:r>
            <w:r w:rsidR="00DA6146">
              <w:t xml:space="preserve">-driven person with </w:t>
            </w:r>
            <w:r w:rsidR="0059325E">
              <w:t xml:space="preserve">a </w:t>
            </w:r>
            <w:r>
              <w:t>result-</w:t>
            </w:r>
            <w:r w:rsidR="00DA6146">
              <w:t>oriented mind</w:t>
            </w:r>
            <w:r>
              <w:t xml:space="preserve">, ready and available </w:t>
            </w:r>
            <w:r w:rsidR="00DA6146">
              <w:t xml:space="preserve">to work </w:t>
            </w:r>
            <w:r w:rsidR="00C7739B">
              <w:t xml:space="preserve">in all </w:t>
            </w:r>
            <w:r w:rsidR="008B39B9">
              <w:t>termed</w:t>
            </w:r>
            <w:r w:rsidR="00C7739B">
              <w:t xml:space="preserve"> conditions</w:t>
            </w:r>
            <w:r w:rsidR="00014525">
              <w:t>.</w:t>
            </w:r>
          </w:p>
        </w:tc>
      </w:tr>
      <w:tr w:rsidR="00711957" w14:paraId="1E45C93A" w14:textId="77777777">
        <w:tc>
          <w:tcPr>
            <w:tcW w:w="1778" w:type="dxa"/>
          </w:tcPr>
          <w:p w14:paraId="35AF1EAB" w14:textId="77777777" w:rsidR="00711957" w:rsidRDefault="00471525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14:paraId="1A38528D" w14:textId="77777777" w:rsidR="00711957" w:rsidRDefault="00711957"/>
        </w:tc>
        <w:tc>
          <w:tcPr>
            <w:tcW w:w="7830" w:type="dxa"/>
          </w:tcPr>
          <w:p w14:paraId="30FA9309" w14:textId="7FE4DDB9" w:rsidR="008B39B9" w:rsidRDefault="00ED4017" w:rsidP="00ED4017">
            <w:pPr>
              <w:pStyle w:val="ResumeText"/>
            </w:pPr>
            <w:r>
              <w:t>Computer: Proficient in</w:t>
            </w:r>
            <w:r w:rsidR="00071A28">
              <w:t xml:space="preserve"> machine learning</w:t>
            </w:r>
            <w:r>
              <w:t xml:space="preserve"> web pro</w:t>
            </w:r>
            <w:r w:rsidR="00071A28">
              <w:t>gramming and development, cloud tracking</w:t>
            </w:r>
            <w:r>
              <w:t xml:space="preserve">, </w:t>
            </w:r>
            <w:r w:rsidR="00071A28">
              <w:t>photo and video editing,</w:t>
            </w:r>
            <w:r w:rsidR="00976B59">
              <w:t xml:space="preserve"> </w:t>
            </w:r>
            <w:r w:rsidR="00071A28">
              <w:t>Microsoft</w:t>
            </w:r>
            <w:r>
              <w:t xml:space="preserve"> Word, PowerPoint, EXEL,</w:t>
            </w:r>
          </w:p>
          <w:p w14:paraId="563E7898" w14:textId="77777777" w:rsidR="00ED4017" w:rsidRDefault="00ED4017" w:rsidP="00ED4017">
            <w:pPr>
              <w:pStyle w:val="ResumeText"/>
            </w:pPr>
            <w:r>
              <w:t>Language: Intermediate skills in Kiswahili, fluent English</w:t>
            </w:r>
          </w:p>
          <w:p w14:paraId="35A53743" w14:textId="77777777" w:rsidR="00ED4017" w:rsidRDefault="00ED4017" w:rsidP="00ED4017">
            <w:pPr>
              <w:pStyle w:val="ResumeText"/>
            </w:pPr>
            <w:r>
              <w:t xml:space="preserve">Social Media: Facebook, Twitter, Instagram, LinkedIn and </w:t>
            </w:r>
            <w:r w:rsidR="00034C90">
              <w:t>GitHub</w:t>
            </w:r>
            <w:r>
              <w:t xml:space="preserve"> </w:t>
            </w:r>
          </w:p>
        </w:tc>
      </w:tr>
      <w:tr w:rsidR="00711957" w14:paraId="462320D2" w14:textId="77777777">
        <w:tc>
          <w:tcPr>
            <w:tcW w:w="1778" w:type="dxa"/>
          </w:tcPr>
          <w:p w14:paraId="76457F46" w14:textId="77777777" w:rsidR="00711957" w:rsidRDefault="00471525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14:paraId="63308C06" w14:textId="77777777" w:rsidR="00711957" w:rsidRDefault="00711957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0E0D1FA8F1D84F21953498AD511EA4DA"/>
                  </w:placeholder>
                  <w15:color w:val="C0C0C0"/>
                  <w15:repeatingSectionItem/>
                </w:sdtPr>
                <w:sdtContent>
                  <w:p w14:paraId="5878BC16" w14:textId="058D3437" w:rsidR="00711957" w:rsidRDefault="0059325E">
                    <w:pPr>
                      <w:pStyle w:val="Heading2"/>
                    </w:pPr>
                    <w:r>
                      <w:t>VOLUNTEER EXPERIENCE</w:t>
                    </w:r>
                  </w:p>
                  <w:p w14:paraId="2AD48623" w14:textId="77777777" w:rsidR="00711957" w:rsidRDefault="00DA6146">
                    <w:pPr>
                      <w:pStyle w:val="ResumeText"/>
                    </w:pPr>
                    <w:r>
                      <w:t>April 2020 to present</w:t>
                    </w:r>
                  </w:p>
                  <w:p w14:paraId="362AC701" w14:textId="77777777" w:rsidR="00DA6146" w:rsidRDefault="0059325E">
                    <w:r>
                      <w:t xml:space="preserve">Advocates and fundraises for global climate change issues in the Lake Victoria </w:t>
                    </w:r>
                    <w:r w:rsidR="00DA6146">
                      <w:t>area</w:t>
                    </w:r>
                    <w:r>
                      <w:t>.</w:t>
                    </w:r>
                  </w:p>
                  <w:p w14:paraId="2221467C" w14:textId="77777777" w:rsidR="00DA6146" w:rsidRDefault="00DA6146">
                    <w:r>
                      <w:t>Co-designed presentation about environmental preservation.</w:t>
                    </w:r>
                  </w:p>
                  <w:p w14:paraId="7199C3B5" w14:textId="77777777" w:rsidR="00711957" w:rsidRDefault="00000000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0E0D1FA8F1D84F21953498AD511EA4DA"/>
                  </w:placeholder>
                  <w15:color w:val="C0C0C0"/>
                  <w15:repeatingSectionItem/>
                </w:sdtPr>
                <w:sdtContent>
                  <w:p w14:paraId="32F5ED97" w14:textId="77777777" w:rsidR="00711957" w:rsidRDefault="00DA6146">
                    <w:pPr>
                      <w:pStyle w:val="Heading2"/>
                    </w:pPr>
                    <w:r>
                      <w:t>Remote taskers</w:t>
                    </w:r>
                  </w:p>
                  <w:p w14:paraId="1FA896FE" w14:textId="77777777" w:rsidR="00711957" w:rsidRDefault="00DA6146">
                    <w:pPr>
                      <w:pStyle w:val="ResumeText"/>
                    </w:pPr>
                    <w:r>
                      <w:t>Nov 2019 to present</w:t>
                    </w:r>
                  </w:p>
                  <w:p w14:paraId="3026BFED" w14:textId="3365B4C0" w:rsidR="007B3F4B" w:rsidRDefault="00DA6146" w:rsidP="00DA6146">
                    <w:r>
                      <w:t xml:space="preserve">Annotate tasks given like traffic highways, supermarkets etc. in order to train models used for machine learning, something which I find very </w:t>
                    </w:r>
                    <w:r w:rsidR="007B3F4B">
                      <w:t>interesting.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477655023"/>
                  <w:placeholder>
                    <w:docPart w:val="EC483360D4E64992A884259AD4B6A639"/>
                  </w:placeholder>
                  <w15:color w:val="C0C0C0"/>
                  <w15:repeatingSectionItem/>
                </w:sdtPr>
                <w:sdtContent>
                  <w:p w14:paraId="6D83A657" w14:textId="54FDD83A" w:rsidR="007B3F4B" w:rsidRDefault="00C73713">
                    <w:pPr>
                      <w:pStyle w:val="Heading2"/>
                    </w:pPr>
                    <w:r w:rsidRPr="007A0C26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  <w14:ligatures w14:val="none"/>
                      </w:rPr>
                      <w:t>An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="007B3F4B">
                      <w:t>IT INTErn at faridi savings and crediting sacco lmtd</w:t>
                    </w:r>
                  </w:p>
                  <w:p w14:paraId="6E914AC5" w14:textId="25697DF5" w:rsidR="007B3F4B" w:rsidRDefault="00E56EBA">
                    <w:pPr>
                      <w:pStyle w:val="ResumeText"/>
                    </w:pPr>
                    <w:r>
                      <w:t>08</w:t>
                    </w:r>
                    <w:r w:rsidRPr="00E56EBA">
                      <w:rPr>
                        <w:vertAlign w:val="superscript"/>
                      </w:rPr>
                      <w:t>th</w:t>
                    </w:r>
                    <w:r>
                      <w:t xml:space="preserve"> June </w:t>
                    </w:r>
                    <w:r w:rsidR="007B3F4B">
                      <w:t xml:space="preserve">to </w:t>
                    </w:r>
                    <w:r>
                      <w:t>08</w:t>
                    </w:r>
                    <w:r w:rsidRPr="00E56EBA">
                      <w:rPr>
                        <w:vertAlign w:val="superscript"/>
                      </w:rPr>
                      <w:t>th</w:t>
                    </w:r>
                    <w:r>
                      <w:t xml:space="preserve"> September </w:t>
                    </w:r>
                  </w:p>
                  <w:p w14:paraId="21B55FA6" w14:textId="088B28D9" w:rsidR="00711957" w:rsidRDefault="00E56EBA" w:rsidP="00DA6146">
                    <w:r>
                      <w:t>Network cabling and troubleshooting, computer maintenance and software installations, Fi</w:t>
                    </w:r>
                    <w:r w:rsidR="00C73713">
                      <w:t>re</w:t>
                    </w:r>
                    <w:r>
                      <w:t xml:space="preserve"> walls Anti-virus updates, Document Scanning, processing and printing, Customer enrollment to mobile banking platforms, hardware support and maintenan</w:t>
                    </w:r>
                    <w:r w:rsidR="00C73713">
                      <w:t>ce, End-user support and other task related to the society’s operations.</w:t>
                    </w:r>
                  </w:p>
                </w:sdtContent>
              </w:sdt>
            </w:sdtContent>
          </w:sdt>
        </w:tc>
      </w:tr>
      <w:tr w:rsidR="00711957" w14:paraId="3A0FB171" w14:textId="77777777">
        <w:tc>
          <w:tcPr>
            <w:tcW w:w="1778" w:type="dxa"/>
          </w:tcPr>
          <w:p w14:paraId="4CAEF6FF" w14:textId="77777777" w:rsidR="00711957" w:rsidRDefault="00471525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14:paraId="6F468540" w14:textId="77777777" w:rsidR="00711957" w:rsidRDefault="00711957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0E0D1FA8F1D84F21953498AD511EA4DA"/>
                  </w:placeholder>
                  <w15:repeatingSectionItem/>
                </w:sdtPr>
                <w:sdtContent>
                  <w:p w14:paraId="7F72E8AC" w14:textId="77777777" w:rsidR="00711957" w:rsidRDefault="002531BA">
                    <w:pPr>
                      <w:pStyle w:val="Heading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Kisii University, Kenya.                                                                                                       </w:t>
                    </w:r>
                  </w:p>
                  <w:p w14:paraId="76551B92" w14:textId="77777777" w:rsidR="00711957" w:rsidRDefault="002531BA" w:rsidP="002531BA">
                    <w:r>
                      <w:t>Bachelor of Information Science and Technology, Applied computer science</w:t>
                    </w:r>
                  </w:p>
                </w:sdtContent>
              </w:sdt>
            </w:sdtContent>
          </w:sdt>
        </w:tc>
      </w:tr>
      <w:tr w:rsidR="00711957" w14:paraId="3878AC47" w14:textId="77777777">
        <w:tc>
          <w:tcPr>
            <w:tcW w:w="1778" w:type="dxa"/>
          </w:tcPr>
          <w:p w14:paraId="07170A34" w14:textId="77777777" w:rsidR="00711957" w:rsidRDefault="002531BA">
            <w:pPr>
              <w:pStyle w:val="Heading1"/>
            </w:pPr>
            <w:r>
              <w:t>e</w:t>
            </w:r>
            <w:r w:rsidR="00471525">
              <w:t>Communication</w:t>
            </w:r>
          </w:p>
        </w:tc>
        <w:tc>
          <w:tcPr>
            <w:tcW w:w="472" w:type="dxa"/>
          </w:tcPr>
          <w:p w14:paraId="19EF31AD" w14:textId="77777777" w:rsidR="00711957" w:rsidRDefault="00711957"/>
        </w:tc>
        <w:tc>
          <w:tcPr>
            <w:tcW w:w="7830" w:type="dxa"/>
          </w:tcPr>
          <w:p w14:paraId="085189F3" w14:textId="313FCAF6" w:rsidR="00711957" w:rsidRDefault="007B3C0F" w:rsidP="007B3C0F">
            <w:pPr>
              <w:pStyle w:val="ResumeText"/>
            </w:pPr>
            <w:r>
              <w:t xml:space="preserve">Am embodied with fluent English speech, most of the time I deliver talks on artificial intelligence and the booming computer technology. I like working as group </w:t>
            </w:r>
            <w:r w:rsidR="004034B1">
              <w:t>this has helped</w:t>
            </w:r>
            <w:r>
              <w:t xml:space="preserve"> in my carrier</w:t>
            </w:r>
            <w:r w:rsidR="004034B1">
              <w:t xml:space="preserve"> </w:t>
            </w:r>
            <w:r w:rsidR="00071A28">
              <w:t xml:space="preserve">come up with </w:t>
            </w:r>
            <w:r>
              <w:t>more dyna</w:t>
            </w:r>
            <w:r w:rsidR="00071A28">
              <w:t>m</w:t>
            </w:r>
            <w:r>
              <w:t>ic</w:t>
            </w:r>
            <w:r w:rsidR="004034B1">
              <w:t xml:space="preserve"> products</w:t>
            </w:r>
            <w:r w:rsidR="00071A28">
              <w:t>.</w:t>
            </w:r>
          </w:p>
          <w:p w14:paraId="3B25E96C" w14:textId="2D0487CC" w:rsidR="00071A28" w:rsidRDefault="00071A28" w:rsidP="007B3C0F">
            <w:pPr>
              <w:pStyle w:val="ResumeText"/>
            </w:pPr>
            <w:r>
              <w:lastRenderedPageBreak/>
              <w:t>Am also a great social media influencer</w:t>
            </w:r>
            <w:r w:rsidR="007B3F4B">
              <w:t>.</w:t>
            </w:r>
          </w:p>
        </w:tc>
      </w:tr>
      <w:tr w:rsidR="00711957" w14:paraId="46F87465" w14:textId="77777777">
        <w:tc>
          <w:tcPr>
            <w:tcW w:w="1778" w:type="dxa"/>
          </w:tcPr>
          <w:p w14:paraId="0875E3AF" w14:textId="77777777" w:rsidR="00711957" w:rsidRDefault="00471525">
            <w:pPr>
              <w:pStyle w:val="Heading1"/>
            </w:pPr>
            <w:r>
              <w:lastRenderedPageBreak/>
              <w:t>Leadership</w:t>
            </w:r>
          </w:p>
        </w:tc>
        <w:tc>
          <w:tcPr>
            <w:tcW w:w="472" w:type="dxa"/>
          </w:tcPr>
          <w:p w14:paraId="2DAC536B" w14:textId="77777777" w:rsidR="00711957" w:rsidRDefault="00711957"/>
        </w:tc>
        <w:tc>
          <w:tcPr>
            <w:tcW w:w="7830" w:type="dxa"/>
          </w:tcPr>
          <w:p w14:paraId="4708F51B" w14:textId="6909F5C2" w:rsidR="00711957" w:rsidRDefault="00FF04DA" w:rsidP="00E6262F">
            <w:pPr>
              <w:pStyle w:val="ResumeText"/>
            </w:pPr>
            <w:r>
              <w:t xml:space="preserve">Kisii university Web Developers </w:t>
            </w:r>
            <w:r w:rsidR="007B3F4B">
              <w:t>club (</w:t>
            </w:r>
            <w:r>
              <w:t>KUWD) chairperson.</w:t>
            </w:r>
          </w:p>
          <w:p w14:paraId="3DAFE05B" w14:textId="4AFE7375" w:rsidR="00FF04DA" w:rsidRDefault="00FF04DA" w:rsidP="00E6262F">
            <w:pPr>
              <w:pStyle w:val="ResumeText"/>
            </w:pPr>
            <w:r>
              <w:t xml:space="preserve">Am the </w:t>
            </w:r>
            <w:r w:rsidR="004034B1">
              <w:t>co-</w:t>
            </w:r>
            <w:r>
              <w:t>founder of agirtech organization</w:t>
            </w:r>
            <w:r w:rsidR="004034B1">
              <w:t xml:space="preserve">. Though still young the organization strives to </w:t>
            </w:r>
            <w:r>
              <w:t xml:space="preserve">solve the emerging climate change </w:t>
            </w:r>
            <w:r w:rsidR="007B3C0F">
              <w:t xml:space="preserve">using </w:t>
            </w:r>
            <w:r w:rsidR="008B39B9">
              <w:t>Artificial Intelligence and Machine Learning</w:t>
            </w:r>
            <w:r>
              <w:t xml:space="preserve"> based </w:t>
            </w:r>
            <w:r w:rsidR="007A0C26">
              <w:t>technologies</w:t>
            </w:r>
            <w:r w:rsidR="007B3C0F">
              <w:t>.</w:t>
            </w:r>
          </w:p>
          <w:p w14:paraId="1F3ECAD8" w14:textId="2E1024D2" w:rsidR="007B3C0F" w:rsidRDefault="007B3C0F" w:rsidP="00E6262F">
            <w:pPr>
              <w:pStyle w:val="ResumeText"/>
            </w:pPr>
            <w:r>
              <w:t xml:space="preserve">Organizer </w:t>
            </w:r>
            <w:r w:rsidR="007B3F4B">
              <w:t>of GDG</w:t>
            </w:r>
            <w:r>
              <w:t>, MongoDB and Huawei events in the university</w:t>
            </w:r>
          </w:p>
        </w:tc>
      </w:tr>
      <w:tr w:rsidR="00711957" w14:paraId="6F817BCD" w14:textId="77777777">
        <w:tc>
          <w:tcPr>
            <w:tcW w:w="1778" w:type="dxa"/>
          </w:tcPr>
          <w:p w14:paraId="44961BCF" w14:textId="77777777" w:rsidR="00711957" w:rsidRDefault="00471525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14:paraId="4DB5BB3A" w14:textId="77777777" w:rsidR="00711957" w:rsidRDefault="00711957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0E0D1FA8F1D84F21953498AD511EA4DA"/>
                  </w:placeholder>
                  <w15:color w:val="C0C0C0"/>
                  <w15:repeatingSectionItem/>
                </w:sdtPr>
                <w:sdtContent>
                  <w:p w14:paraId="4FDC708B" w14:textId="77777777" w:rsidR="00711957" w:rsidRDefault="00ED4017">
                    <w:pPr>
                      <w:pStyle w:val="Heading2"/>
                    </w:pPr>
                    <w:r>
                      <w:t xml:space="preserve">Prof.p. oduor owino. </w:t>
                    </w:r>
                    <w:r w:rsidR="00034C90">
                      <w:t>PH. D</w:t>
                    </w:r>
                  </w:p>
                  <w:p w14:paraId="56D6617B" w14:textId="77777777" w:rsidR="00711957" w:rsidRDefault="00ED4017">
                    <w:pPr>
                      <w:pStyle w:val="ResumeText"/>
                    </w:pPr>
                    <w:r>
                      <w:t>Lecturer and Registrar, Kisii University</w:t>
                    </w:r>
                  </w:p>
                  <w:p w14:paraId="7966957B" w14:textId="77777777" w:rsidR="00711957" w:rsidRDefault="00ED4017" w:rsidP="00ED4017">
                    <w:r>
                      <w:t>+254720875082</w:t>
                    </w:r>
                  </w:p>
                </w:sdtContent>
              </w:sdt>
            </w:sdtContent>
          </w:sdt>
        </w:tc>
      </w:tr>
    </w:tbl>
    <w:p w14:paraId="55776BDF" w14:textId="77777777" w:rsidR="00711957" w:rsidRDefault="00711957"/>
    <w:sectPr w:rsidR="007119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7C2E4" w14:textId="77777777" w:rsidR="00CD41FF" w:rsidRDefault="00CD41FF">
      <w:pPr>
        <w:spacing w:before="0" w:after="0" w:line="240" w:lineRule="auto"/>
      </w:pPr>
      <w:r>
        <w:separator/>
      </w:r>
    </w:p>
  </w:endnote>
  <w:endnote w:type="continuationSeparator" w:id="0">
    <w:p w14:paraId="18A6FCB6" w14:textId="77777777" w:rsidR="00CD41FF" w:rsidRDefault="00CD41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25D01" w14:textId="77777777" w:rsidR="00034C90" w:rsidRDefault="00034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24974" w14:textId="77777777" w:rsidR="00711957" w:rsidRDefault="0047152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71A28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078DA" w14:textId="77777777" w:rsidR="00034C90" w:rsidRDefault="00034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A3231" w14:textId="77777777" w:rsidR="00CD41FF" w:rsidRDefault="00CD41FF">
      <w:pPr>
        <w:spacing w:before="0" w:after="0" w:line="240" w:lineRule="auto"/>
      </w:pPr>
      <w:r>
        <w:separator/>
      </w:r>
    </w:p>
  </w:footnote>
  <w:footnote w:type="continuationSeparator" w:id="0">
    <w:p w14:paraId="67D7DEED" w14:textId="77777777" w:rsidR="00CD41FF" w:rsidRDefault="00CD41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3898" w14:textId="77777777" w:rsidR="00034C90" w:rsidRDefault="00034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DBD04" w14:textId="77777777" w:rsidR="00034C90" w:rsidRDefault="00034C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AD40" w14:textId="77777777" w:rsidR="00034C90" w:rsidRDefault="00034C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0A"/>
    <w:rsid w:val="00014525"/>
    <w:rsid w:val="00034C90"/>
    <w:rsid w:val="00071A28"/>
    <w:rsid w:val="002531BA"/>
    <w:rsid w:val="00282E42"/>
    <w:rsid w:val="002D6732"/>
    <w:rsid w:val="003C29C6"/>
    <w:rsid w:val="004034B1"/>
    <w:rsid w:val="00471525"/>
    <w:rsid w:val="00534E2A"/>
    <w:rsid w:val="0059325E"/>
    <w:rsid w:val="00711957"/>
    <w:rsid w:val="007A0C26"/>
    <w:rsid w:val="007B3C0F"/>
    <w:rsid w:val="007B3F4B"/>
    <w:rsid w:val="008B39B9"/>
    <w:rsid w:val="00976B59"/>
    <w:rsid w:val="009A39CC"/>
    <w:rsid w:val="00C603B3"/>
    <w:rsid w:val="00C73713"/>
    <w:rsid w:val="00C7739B"/>
    <w:rsid w:val="00CD41FF"/>
    <w:rsid w:val="00DA6146"/>
    <w:rsid w:val="00E56EBA"/>
    <w:rsid w:val="00E6262F"/>
    <w:rsid w:val="00E90C1B"/>
    <w:rsid w:val="00ED4017"/>
    <w:rsid w:val="00FA1A0A"/>
    <w:rsid w:val="00FF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1BA38"/>
  <w15:chartTrackingRefBased/>
  <w15:docId w15:val="{69094C35-E47D-4036-B862-78F9F4F0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DAFEEE586548FB9CEE127BA0626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A1541-BBE4-4A55-A801-920D51C0A905}"/>
      </w:docPartPr>
      <w:docPartBody>
        <w:p w:rsidR="00027528" w:rsidRDefault="00A91B5E">
          <w:pPr>
            <w:pStyle w:val="86DAFEEE586548FB9CEE127BA0626555"/>
          </w:pPr>
          <w:r>
            <w:t>[Street Address]</w:t>
          </w:r>
        </w:p>
      </w:docPartBody>
    </w:docPart>
    <w:docPart>
      <w:docPartPr>
        <w:name w:val="C1ABF0D6965A46A6948F69DF85F06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7F43C-1919-4C25-B96C-F4B3BA347383}"/>
      </w:docPartPr>
      <w:docPartBody>
        <w:p w:rsidR="00027528" w:rsidRDefault="00A91B5E">
          <w:pPr>
            <w:pStyle w:val="C1ABF0D6965A46A6948F69DF85F06E5C"/>
          </w:pPr>
          <w:r>
            <w:t>[City, ST ZIP Code]</w:t>
          </w:r>
        </w:p>
      </w:docPartBody>
    </w:docPart>
    <w:docPart>
      <w:docPartPr>
        <w:name w:val="680065687AE24EEF98E01B5D8DBA7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27A88-FC23-419C-B7DA-2EB21AB0D365}"/>
      </w:docPartPr>
      <w:docPartBody>
        <w:p w:rsidR="00027528" w:rsidRDefault="00A91B5E">
          <w:pPr>
            <w:pStyle w:val="680065687AE24EEF98E01B5D8DBA79A1"/>
          </w:pPr>
          <w:r>
            <w:t>[Telephone]</w:t>
          </w:r>
        </w:p>
      </w:docPartBody>
    </w:docPart>
    <w:docPart>
      <w:docPartPr>
        <w:name w:val="788D94EDF3614E9584039EAB8DF87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66F82-9EF7-43C7-A641-045CC0CFB282}"/>
      </w:docPartPr>
      <w:docPartBody>
        <w:p w:rsidR="00027528" w:rsidRDefault="00A91B5E">
          <w:pPr>
            <w:pStyle w:val="788D94EDF3614E9584039EAB8DF874B5"/>
          </w:pPr>
          <w:r>
            <w:t>[Website]</w:t>
          </w:r>
        </w:p>
      </w:docPartBody>
    </w:docPart>
    <w:docPart>
      <w:docPartPr>
        <w:name w:val="EB289AA9F9CE48A1A8FFDA5489C92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2A732-6302-4986-9C47-9D42A145ED53}"/>
      </w:docPartPr>
      <w:docPartBody>
        <w:p w:rsidR="00027528" w:rsidRDefault="00A91B5E">
          <w:pPr>
            <w:pStyle w:val="EB289AA9F9CE48A1A8FFDA5489C92EF7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4FE294A13ED941319B879FB2CB624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33942-0541-4C59-A73F-B71536CE8421}"/>
      </w:docPartPr>
      <w:docPartBody>
        <w:p w:rsidR="00027528" w:rsidRDefault="00A91B5E">
          <w:pPr>
            <w:pStyle w:val="4FE294A13ED941319B879FB2CB624174"/>
          </w:pPr>
          <w:r>
            <w:t>[Your Name]</w:t>
          </w:r>
        </w:p>
      </w:docPartBody>
    </w:docPart>
    <w:docPart>
      <w:docPartPr>
        <w:name w:val="0E0D1FA8F1D84F21953498AD511EA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4E65A-8056-4234-8264-6C77BA7167E1}"/>
      </w:docPartPr>
      <w:docPartBody>
        <w:p w:rsidR="00027528" w:rsidRDefault="00A91B5E">
          <w:pPr>
            <w:pStyle w:val="0E0D1FA8F1D84F21953498AD511EA4D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C483360D4E64992A884259AD4B6A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29163-C623-40DE-8160-D155AFD2A3E9}"/>
      </w:docPartPr>
      <w:docPartBody>
        <w:p w:rsidR="00000000" w:rsidRDefault="00486880" w:rsidP="00486880">
          <w:pPr>
            <w:pStyle w:val="EC483360D4E64992A884259AD4B6A63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B5E"/>
    <w:rsid w:val="00027528"/>
    <w:rsid w:val="00380F2E"/>
    <w:rsid w:val="00394470"/>
    <w:rsid w:val="00486880"/>
    <w:rsid w:val="00A91B5E"/>
    <w:rsid w:val="00B55ADB"/>
    <w:rsid w:val="00CC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DAFEEE586548FB9CEE127BA0626555">
    <w:name w:val="86DAFEEE586548FB9CEE127BA0626555"/>
  </w:style>
  <w:style w:type="paragraph" w:customStyle="1" w:styleId="C1ABF0D6965A46A6948F69DF85F06E5C">
    <w:name w:val="C1ABF0D6965A46A6948F69DF85F06E5C"/>
  </w:style>
  <w:style w:type="paragraph" w:customStyle="1" w:styleId="680065687AE24EEF98E01B5D8DBA79A1">
    <w:name w:val="680065687AE24EEF98E01B5D8DBA79A1"/>
  </w:style>
  <w:style w:type="paragraph" w:customStyle="1" w:styleId="788D94EDF3614E9584039EAB8DF874B5">
    <w:name w:val="788D94EDF3614E9584039EAB8DF874B5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EB289AA9F9CE48A1A8FFDA5489C92EF7">
    <w:name w:val="EB289AA9F9CE48A1A8FFDA5489C92EF7"/>
  </w:style>
  <w:style w:type="paragraph" w:customStyle="1" w:styleId="4FE294A13ED941319B879FB2CB624174">
    <w:name w:val="4FE294A13ED941319B879FB2CB624174"/>
  </w:style>
  <w:style w:type="character" w:styleId="PlaceholderText">
    <w:name w:val="Placeholder Text"/>
    <w:basedOn w:val="DefaultParagraphFont"/>
    <w:uiPriority w:val="99"/>
    <w:semiHidden/>
    <w:rsid w:val="00486880"/>
    <w:rPr>
      <w:color w:val="808080"/>
    </w:rPr>
  </w:style>
  <w:style w:type="paragraph" w:customStyle="1" w:styleId="0E0D1FA8F1D84F21953498AD511EA4DA">
    <w:name w:val="0E0D1FA8F1D84F21953498AD511EA4DA"/>
  </w:style>
  <w:style w:type="paragraph" w:customStyle="1" w:styleId="EC483360D4E64992A884259AD4B6A639">
    <w:name w:val="EC483360D4E64992A884259AD4B6A639"/>
    <w:rsid w:val="004868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P.O. BOX 51 Amukura</CompanyAddress>
  <CompanyPhone>+254758184302</CompanyPhone>
  <CompanyFax/>
  <CompanyEmail>danietyoun@gmail.com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0E8DB8-876E-4560-9133-B027294D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213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LONGINO</dc:creator>
  <cp:keywords>https://agirtech.netlify.app</cp:keywords>
  <cp:lastModifiedBy>Daniel Longino</cp:lastModifiedBy>
  <cp:revision>9</cp:revision>
  <dcterms:created xsi:type="dcterms:W3CDTF">2021-11-23T05:29:00Z</dcterms:created>
  <dcterms:modified xsi:type="dcterms:W3CDTF">2022-07-25T10:41:00Z</dcterms:modified>
  <cp:category>50403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